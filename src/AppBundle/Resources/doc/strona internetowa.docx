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38" w:rsidRDefault="00473F38" w:rsidP="00F55972">
      <w:pPr>
        <w:spacing w:line="240" w:lineRule="auto"/>
        <w:rPr>
          <w:sz w:val="32"/>
          <w:szCs w:val="32"/>
        </w:rPr>
      </w:pPr>
      <w:r w:rsidRPr="00AA58D4">
        <w:rPr>
          <w:b/>
          <w:bCs/>
          <w:sz w:val="32"/>
          <w:szCs w:val="32"/>
        </w:rPr>
        <w:t>Wynajem biur, magazynów, warsztatów, placy i innych powierzchni usługowych</w:t>
      </w:r>
      <w:r>
        <w:rPr>
          <w:sz w:val="32"/>
          <w:szCs w:val="32"/>
        </w:rPr>
        <w:t>.</w:t>
      </w:r>
      <w:r w:rsidRPr="005A056C">
        <w:rPr>
          <w:sz w:val="32"/>
          <w:szCs w:val="32"/>
        </w:rPr>
        <w:t xml:space="preserve"> Firma wynajmie bezpośrednio powierzchnie biurowe zaprojektowane jako pojedyncze pokoje o powierzchni od 10 m</w:t>
      </w:r>
      <w:r w:rsidRPr="005A056C">
        <w:rPr>
          <w:sz w:val="32"/>
          <w:szCs w:val="32"/>
          <w:vertAlign w:val="superscript"/>
        </w:rPr>
        <w:t xml:space="preserve">2 </w:t>
      </w:r>
      <w:r w:rsidRPr="005A056C">
        <w:rPr>
          <w:sz w:val="32"/>
          <w:szCs w:val="32"/>
        </w:rPr>
        <w:t>do 25 m</w:t>
      </w:r>
      <w:r w:rsidRPr="005A056C">
        <w:rPr>
          <w:sz w:val="32"/>
          <w:szCs w:val="32"/>
          <w:vertAlign w:val="superscript"/>
        </w:rPr>
        <w:t>2</w:t>
      </w:r>
      <w:r w:rsidRPr="005A056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pokoje przechodnie i </w:t>
      </w:r>
      <w:r w:rsidRPr="005A056C">
        <w:rPr>
          <w:sz w:val="32"/>
          <w:szCs w:val="32"/>
        </w:rPr>
        <w:t xml:space="preserve"> segmenty biurowe tzw. open space o powierzchni 84 m</w:t>
      </w:r>
      <w:r w:rsidRPr="005A056C">
        <w:rPr>
          <w:sz w:val="32"/>
          <w:szCs w:val="32"/>
          <w:vertAlign w:val="superscript"/>
        </w:rPr>
        <w:t>2</w:t>
      </w:r>
      <w:r w:rsidRPr="005A056C">
        <w:rPr>
          <w:sz w:val="32"/>
          <w:szCs w:val="32"/>
        </w:rPr>
        <w:t>, 134 m</w:t>
      </w:r>
      <w:r w:rsidRPr="005A056C">
        <w:rPr>
          <w:sz w:val="32"/>
          <w:szCs w:val="32"/>
          <w:vertAlign w:val="superscript"/>
        </w:rPr>
        <w:t>2</w:t>
      </w:r>
      <w:r w:rsidRPr="005A056C">
        <w:rPr>
          <w:sz w:val="32"/>
          <w:szCs w:val="32"/>
        </w:rPr>
        <w:t>, 150 m</w:t>
      </w:r>
      <w:r w:rsidRPr="005A056C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, </w:t>
      </w:r>
      <w:r w:rsidRPr="005A056C">
        <w:rPr>
          <w:sz w:val="32"/>
          <w:szCs w:val="32"/>
        </w:rPr>
        <w:t>pomi</w:t>
      </w:r>
      <w:r>
        <w:rPr>
          <w:sz w:val="32"/>
          <w:szCs w:val="32"/>
        </w:rPr>
        <w:t xml:space="preserve">eszczenie na sale konferencyjną itp.. </w:t>
      </w:r>
      <w:r w:rsidRPr="005A056C">
        <w:rPr>
          <w:sz w:val="32"/>
          <w:szCs w:val="32"/>
        </w:rPr>
        <w:t xml:space="preserve"> Posiadamy również do wynajęcia  magazyny o powierzchniach od 36 m</w:t>
      </w:r>
      <w:r w:rsidRPr="005A056C">
        <w:rPr>
          <w:sz w:val="32"/>
          <w:szCs w:val="32"/>
          <w:vertAlign w:val="superscript"/>
        </w:rPr>
        <w:t>2</w:t>
      </w:r>
      <w:r w:rsidRPr="005A056C">
        <w:rPr>
          <w:sz w:val="32"/>
          <w:szCs w:val="32"/>
        </w:rPr>
        <w:t xml:space="preserve"> do 1100 m</w:t>
      </w:r>
      <w:r w:rsidRPr="005A056C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  znajdujące </w:t>
      </w:r>
      <w:r w:rsidRPr="005A056C">
        <w:rPr>
          <w:sz w:val="32"/>
          <w:szCs w:val="32"/>
        </w:rPr>
        <w:t>się na pozio</w:t>
      </w:r>
      <w:r>
        <w:rPr>
          <w:sz w:val="32"/>
          <w:szCs w:val="32"/>
        </w:rPr>
        <w:t xml:space="preserve">mie parteru i </w:t>
      </w:r>
      <w:r w:rsidRPr="005A056C">
        <w:rPr>
          <w:sz w:val="32"/>
          <w:szCs w:val="32"/>
        </w:rPr>
        <w:t xml:space="preserve"> na wysokości rampy. </w:t>
      </w:r>
    </w:p>
    <w:p w:rsidR="00473F38" w:rsidRPr="005A056C" w:rsidRDefault="00473F38" w:rsidP="00F5597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Ceny lokali kształtuje ich wielkość i standard.</w:t>
      </w:r>
    </w:p>
    <w:p w:rsidR="00473F38" w:rsidRPr="005A056C" w:rsidRDefault="00473F38" w:rsidP="00F55972">
      <w:pPr>
        <w:spacing w:line="240" w:lineRule="auto"/>
        <w:rPr>
          <w:sz w:val="32"/>
          <w:szCs w:val="32"/>
        </w:rPr>
      </w:pPr>
      <w:r w:rsidRPr="005A056C">
        <w:rPr>
          <w:sz w:val="32"/>
          <w:szCs w:val="32"/>
        </w:rPr>
        <w:t>W naszej ofercie wynajmu są również place</w:t>
      </w:r>
      <w:r>
        <w:rPr>
          <w:sz w:val="32"/>
          <w:szCs w:val="32"/>
        </w:rPr>
        <w:t xml:space="preserve"> utwardzone</w:t>
      </w:r>
      <w:r w:rsidRPr="005A056C">
        <w:rPr>
          <w:sz w:val="32"/>
          <w:szCs w:val="32"/>
        </w:rPr>
        <w:t xml:space="preserve"> o różnej powierzchni w zależn</w:t>
      </w:r>
      <w:r>
        <w:rPr>
          <w:sz w:val="32"/>
          <w:szCs w:val="32"/>
        </w:rPr>
        <w:t xml:space="preserve">ości od potrzeb klienta. </w:t>
      </w:r>
    </w:p>
    <w:p w:rsidR="00473F38" w:rsidRPr="005A056C" w:rsidRDefault="00473F38" w:rsidP="00F55972">
      <w:pPr>
        <w:spacing w:line="240" w:lineRule="auto"/>
        <w:rPr>
          <w:sz w:val="32"/>
          <w:szCs w:val="32"/>
        </w:rPr>
      </w:pPr>
      <w:r w:rsidRPr="005A056C">
        <w:rPr>
          <w:sz w:val="32"/>
          <w:szCs w:val="32"/>
        </w:rPr>
        <w:t xml:space="preserve">Nieruchomość jest zlokalizowana </w:t>
      </w:r>
      <w:r>
        <w:rPr>
          <w:sz w:val="32"/>
          <w:szCs w:val="32"/>
        </w:rPr>
        <w:t xml:space="preserve">w dynamicznie rozwijającej się biznesowej dzielnicy Białołęki </w:t>
      </w:r>
      <w:r w:rsidRPr="004B7DB8">
        <w:rPr>
          <w:sz w:val="32"/>
          <w:szCs w:val="32"/>
        </w:rPr>
        <w:t>w</w:t>
      </w:r>
      <w:r w:rsidRPr="005A056C">
        <w:rPr>
          <w:sz w:val="32"/>
          <w:szCs w:val="32"/>
        </w:rPr>
        <w:t xml:space="preserve"> Wa</w:t>
      </w:r>
      <w:r>
        <w:rPr>
          <w:sz w:val="32"/>
          <w:szCs w:val="32"/>
        </w:rPr>
        <w:t>rszawie  przy ul. Marywilskiej</w:t>
      </w:r>
      <w:r w:rsidRPr="005A056C">
        <w:rPr>
          <w:sz w:val="32"/>
          <w:szCs w:val="32"/>
        </w:rPr>
        <w:t xml:space="preserve"> w rejonie mostu Północnego i trasy Toruńskiej (dr</w:t>
      </w:r>
      <w:r>
        <w:rPr>
          <w:sz w:val="32"/>
          <w:szCs w:val="32"/>
        </w:rPr>
        <w:t xml:space="preserve">oga S8). </w:t>
      </w:r>
      <w:r w:rsidRPr="00AA58D4">
        <w:rPr>
          <w:b/>
          <w:bCs/>
          <w:sz w:val="32"/>
          <w:szCs w:val="32"/>
        </w:rPr>
        <w:t>Położenie nieruchomości zapewnia bardzo dogodny i szybki  wyjazd na drogi wylotowe z Warszawy  a do samego centrum można dojechać już w kilka minut.</w:t>
      </w:r>
      <w:r w:rsidRPr="005A05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Nieruchomości</w:t>
      </w:r>
      <w:r w:rsidRPr="005A056C">
        <w:rPr>
          <w:sz w:val="32"/>
          <w:szCs w:val="32"/>
        </w:rPr>
        <w:t xml:space="preserve"> jest ogro</w:t>
      </w:r>
      <w:r>
        <w:rPr>
          <w:sz w:val="32"/>
          <w:szCs w:val="32"/>
        </w:rPr>
        <w:t>dzony i całodobowo chroniona . Posiada parkingi a także place manewrowe przystosowane do ciężkiego transportu kołowego</w:t>
      </w:r>
    </w:p>
    <w:sectPr w:rsidR="00473F38" w:rsidRPr="005A056C" w:rsidSect="00F45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F38" w:rsidRDefault="00473F38" w:rsidP="0052568C">
      <w:pPr>
        <w:spacing w:after="0" w:line="240" w:lineRule="auto"/>
      </w:pPr>
      <w:r>
        <w:separator/>
      </w:r>
    </w:p>
  </w:endnote>
  <w:endnote w:type="continuationSeparator" w:id="0">
    <w:p w:rsidR="00473F38" w:rsidRDefault="00473F38" w:rsidP="0052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F38" w:rsidRDefault="00473F38" w:rsidP="0052568C">
      <w:pPr>
        <w:spacing w:after="0" w:line="240" w:lineRule="auto"/>
      </w:pPr>
      <w:r>
        <w:separator/>
      </w:r>
    </w:p>
  </w:footnote>
  <w:footnote w:type="continuationSeparator" w:id="0">
    <w:p w:rsidR="00473F38" w:rsidRDefault="00473F38" w:rsidP="00525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568C"/>
    <w:rsid w:val="00036A76"/>
    <w:rsid w:val="00056177"/>
    <w:rsid w:val="00235862"/>
    <w:rsid w:val="00305E72"/>
    <w:rsid w:val="00376191"/>
    <w:rsid w:val="00473F38"/>
    <w:rsid w:val="004A3EA9"/>
    <w:rsid w:val="004B7DB8"/>
    <w:rsid w:val="004D57D1"/>
    <w:rsid w:val="004F47CC"/>
    <w:rsid w:val="0052568C"/>
    <w:rsid w:val="005A056C"/>
    <w:rsid w:val="00620D49"/>
    <w:rsid w:val="0070435E"/>
    <w:rsid w:val="008D5BCD"/>
    <w:rsid w:val="009931D1"/>
    <w:rsid w:val="00AA58D4"/>
    <w:rsid w:val="00C07337"/>
    <w:rsid w:val="00CF319C"/>
    <w:rsid w:val="00D07B40"/>
    <w:rsid w:val="00EC0116"/>
    <w:rsid w:val="00F45C1F"/>
    <w:rsid w:val="00F5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1F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5256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6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52568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</TotalTime>
  <Pages>1</Pages>
  <Words>157</Words>
  <Characters>948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 mp</cp:lastModifiedBy>
  <cp:revision>3</cp:revision>
  <cp:lastPrinted>2015-12-28T14:15:00Z</cp:lastPrinted>
  <dcterms:created xsi:type="dcterms:W3CDTF">2015-12-23T12:40:00Z</dcterms:created>
  <dcterms:modified xsi:type="dcterms:W3CDTF">2015-12-28T14:15:00Z</dcterms:modified>
</cp:coreProperties>
</file>